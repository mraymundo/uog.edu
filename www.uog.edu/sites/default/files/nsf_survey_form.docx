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15B2" w:rsidRPr="00F315B2" w:rsidRDefault="00F315B2" w:rsidP="00943EF6">
      <w:pPr>
        <w:rPr>
          <w:b/>
          <w:sz w:val="24"/>
          <w:szCs w:val="24"/>
        </w:rPr>
      </w:pPr>
      <w:r w:rsidRPr="00F315B2">
        <w:rPr>
          <w:b/>
          <w:sz w:val="24"/>
          <w:szCs w:val="24"/>
        </w:rPr>
        <w:t>PROJECT NAME:</w:t>
      </w:r>
      <w:r>
        <w:rPr>
          <w:b/>
          <w:sz w:val="24"/>
          <w:szCs w:val="24"/>
        </w:rPr>
        <w:tab/>
        <w:t>___________________________________________________</w:t>
      </w:r>
    </w:p>
    <w:p w:rsidR="00943EF6" w:rsidRPr="00600B80" w:rsidRDefault="00943EF6" w:rsidP="00943EF6">
      <w:pPr>
        <w:rPr>
          <w:b/>
          <w:sz w:val="24"/>
          <w:szCs w:val="24"/>
          <w:u w:val="single"/>
        </w:rPr>
      </w:pPr>
      <w:r w:rsidRPr="00600B80">
        <w:rPr>
          <w:b/>
          <w:sz w:val="24"/>
          <w:szCs w:val="24"/>
          <w:u w:val="single"/>
        </w:rPr>
        <w:t>RESEARCH AND DEVELOPMENT (R&amp;D) GRANTS CHECK LIST</w:t>
      </w:r>
    </w:p>
    <w:p w:rsidR="00943EF6" w:rsidRPr="00600B80" w:rsidRDefault="00943EF6" w:rsidP="00943EF6">
      <w:pPr>
        <w:rPr>
          <w:b/>
          <w:u w:val="single"/>
        </w:rPr>
      </w:pPr>
      <w:r w:rsidRPr="00600B80">
        <w:rPr>
          <w:b/>
          <w:highlight w:val="yellow"/>
          <w:u w:val="single"/>
        </w:rPr>
        <w:t>PART 1</w:t>
      </w:r>
      <w:r w:rsidR="00600B80">
        <w:rPr>
          <w:b/>
          <w:highlight w:val="yellow"/>
          <w:u w:val="single"/>
        </w:rPr>
        <w:t xml:space="preserve"> Cate</w:t>
      </w:r>
      <w:r w:rsidR="00600B80" w:rsidRPr="00600B80">
        <w:rPr>
          <w:b/>
          <w:highlight w:val="yellow"/>
          <w:u w:val="single"/>
        </w:rPr>
        <w:t>gories</w:t>
      </w:r>
    </w:p>
    <w:p w:rsidR="00943EF6" w:rsidRPr="00943EF6" w:rsidRDefault="00943EF6" w:rsidP="00943EF6">
      <w:pPr>
        <w:rPr>
          <w:b/>
        </w:rPr>
      </w:pPr>
      <w:r w:rsidRPr="00943EF6">
        <w:rPr>
          <w:b/>
        </w:rPr>
        <w:t>BASIC RESEARCH</w:t>
      </w:r>
      <w:r w:rsidR="002C5195">
        <w:rPr>
          <w:b/>
        </w:rPr>
        <w:t>*</w:t>
      </w:r>
      <w:r w:rsidRPr="00943EF6">
        <w:rPr>
          <w:b/>
        </w:rPr>
        <w:tab/>
      </w:r>
      <w:r w:rsidRPr="00943EF6">
        <w:rPr>
          <w:b/>
        </w:rPr>
        <w:tab/>
      </w:r>
      <w:r w:rsidRPr="00943EF6">
        <w:rPr>
          <w:b/>
        </w:rPr>
        <w:tab/>
      </w:r>
      <w:r w:rsidRPr="00943EF6">
        <w:rPr>
          <w:b/>
        </w:rPr>
        <w:tab/>
      </w:r>
      <w:r w:rsidRPr="00943EF6">
        <w:rPr>
          <w:b/>
        </w:rPr>
        <w:tab/>
      </w:r>
      <w:r w:rsidRPr="00943EF6">
        <w:rPr>
          <w:b/>
        </w:rPr>
        <w:tab/>
      </w:r>
      <w:r w:rsidRPr="00943EF6">
        <w:rPr>
          <w:b/>
        </w:rPr>
        <w:tab/>
        <w:t>[   ]</w:t>
      </w:r>
    </w:p>
    <w:p w:rsidR="00943EF6" w:rsidRPr="00943EF6" w:rsidRDefault="00943EF6" w:rsidP="00943EF6">
      <w:pPr>
        <w:rPr>
          <w:b/>
        </w:rPr>
      </w:pPr>
      <w:r w:rsidRPr="00943EF6">
        <w:rPr>
          <w:b/>
        </w:rPr>
        <w:t>APPLIED RESEARCH</w:t>
      </w:r>
      <w:r w:rsidR="002C5195">
        <w:rPr>
          <w:b/>
        </w:rPr>
        <w:t>*</w:t>
      </w:r>
      <w:r w:rsidRPr="00943EF6">
        <w:rPr>
          <w:b/>
        </w:rPr>
        <w:tab/>
      </w:r>
      <w:r w:rsidRPr="00943EF6">
        <w:rPr>
          <w:b/>
        </w:rPr>
        <w:tab/>
      </w:r>
      <w:r w:rsidRPr="00943EF6">
        <w:rPr>
          <w:b/>
        </w:rPr>
        <w:tab/>
      </w:r>
      <w:r w:rsidRPr="00943EF6">
        <w:rPr>
          <w:b/>
        </w:rPr>
        <w:tab/>
      </w:r>
      <w:r w:rsidRPr="00943EF6">
        <w:rPr>
          <w:b/>
        </w:rPr>
        <w:tab/>
      </w:r>
      <w:r w:rsidRPr="00943EF6">
        <w:rPr>
          <w:b/>
        </w:rPr>
        <w:tab/>
      </w:r>
      <w:r w:rsidRPr="00943EF6">
        <w:rPr>
          <w:b/>
        </w:rPr>
        <w:tab/>
        <w:t>[   ]</w:t>
      </w:r>
    </w:p>
    <w:p w:rsidR="002C5195" w:rsidRPr="00A30225" w:rsidRDefault="00943EF6" w:rsidP="00A30225">
      <w:pPr>
        <w:spacing w:after="0" w:line="240" w:lineRule="auto"/>
        <w:rPr>
          <w:b/>
        </w:rPr>
      </w:pPr>
      <w:r w:rsidRPr="00943EF6">
        <w:rPr>
          <w:b/>
        </w:rPr>
        <w:t>DEVELOPMENT</w:t>
      </w:r>
      <w:r w:rsidR="002C5195">
        <w:rPr>
          <w:b/>
        </w:rPr>
        <w:t>*</w:t>
      </w:r>
      <w:r w:rsidR="002C5195">
        <w:rPr>
          <w:b/>
        </w:rPr>
        <w:tab/>
      </w:r>
      <w:r w:rsidR="002C5195">
        <w:rPr>
          <w:b/>
        </w:rPr>
        <w:tab/>
      </w:r>
      <w:r w:rsidR="002C5195">
        <w:rPr>
          <w:b/>
        </w:rPr>
        <w:tab/>
      </w:r>
      <w:r w:rsidR="002C5195">
        <w:rPr>
          <w:b/>
        </w:rPr>
        <w:tab/>
      </w:r>
      <w:r w:rsidR="002C5195">
        <w:rPr>
          <w:b/>
        </w:rPr>
        <w:tab/>
      </w:r>
      <w:r w:rsidR="002C5195">
        <w:rPr>
          <w:b/>
        </w:rPr>
        <w:tab/>
      </w:r>
      <w:r w:rsidR="002C5195">
        <w:rPr>
          <w:b/>
        </w:rPr>
        <w:tab/>
      </w:r>
      <w:r w:rsidRPr="00943EF6">
        <w:rPr>
          <w:b/>
        </w:rPr>
        <w:t>[   ]</w:t>
      </w:r>
    </w:p>
    <w:p w:rsidR="00600B80" w:rsidRDefault="00600B80" w:rsidP="00A30225">
      <w:pPr>
        <w:spacing w:line="240" w:lineRule="auto"/>
        <w:rPr>
          <w:b/>
          <w:highlight w:val="yellow"/>
          <w:u w:val="single"/>
        </w:rPr>
      </w:pPr>
    </w:p>
    <w:p w:rsidR="00943EF6" w:rsidRPr="00600B80" w:rsidRDefault="00943EF6" w:rsidP="00A30225">
      <w:pPr>
        <w:spacing w:line="240" w:lineRule="auto"/>
        <w:rPr>
          <w:b/>
          <w:u w:val="single"/>
        </w:rPr>
      </w:pPr>
      <w:r w:rsidRPr="00600B80">
        <w:rPr>
          <w:b/>
          <w:highlight w:val="yellow"/>
          <w:u w:val="single"/>
        </w:rPr>
        <w:t>PART 2</w:t>
      </w:r>
      <w:r w:rsidR="00600B80" w:rsidRPr="00600B80">
        <w:rPr>
          <w:b/>
          <w:highlight w:val="yellow"/>
          <w:u w:val="single"/>
        </w:rPr>
        <w:t xml:space="preserve"> R&amp;D Fields</w:t>
      </w:r>
    </w:p>
    <w:p w:rsidR="00943EF6" w:rsidRPr="00A30225" w:rsidRDefault="00943EF6" w:rsidP="00600B80">
      <w:pPr>
        <w:pStyle w:val="ListParagraph"/>
        <w:numPr>
          <w:ilvl w:val="0"/>
          <w:numId w:val="4"/>
        </w:numPr>
        <w:rPr>
          <w:b/>
        </w:rPr>
      </w:pPr>
      <w:r w:rsidRPr="001A0C70">
        <w:rPr>
          <w:b/>
        </w:rPr>
        <w:t>Engineering</w:t>
      </w:r>
    </w:p>
    <w:p w:rsidR="00943EF6" w:rsidRDefault="00C56BE7" w:rsidP="00943EF6">
      <w:pPr>
        <w:spacing w:after="0"/>
      </w:pPr>
      <w:r>
        <w:t>Aeronautical</w:t>
      </w:r>
      <w:r w:rsidR="00A30225">
        <w:t>/</w:t>
      </w:r>
      <w:proofErr w:type="spellStart"/>
      <w:r w:rsidR="00A30225">
        <w:t>Astronautical</w:t>
      </w:r>
      <w:proofErr w:type="spellEnd"/>
      <w:r w:rsidR="00A30225">
        <w:tab/>
      </w:r>
      <w:r w:rsidR="00A30225">
        <w:tab/>
      </w:r>
      <w:r w:rsidR="00A30225">
        <w:tab/>
      </w:r>
      <w:r w:rsidR="00943EF6">
        <w:t>[    ]</w:t>
      </w:r>
      <w:r>
        <w:tab/>
      </w:r>
      <w:r w:rsidR="00A30225">
        <w:t xml:space="preserve">Bioengineering/Biomedical </w:t>
      </w:r>
      <w:proofErr w:type="spellStart"/>
      <w:r w:rsidR="00A30225">
        <w:t>eng.</w:t>
      </w:r>
      <w:proofErr w:type="spellEnd"/>
      <w:r w:rsidR="00A30225">
        <w:t xml:space="preserve">  </w:t>
      </w:r>
      <w:r w:rsidR="00A30225">
        <w:tab/>
        <w:t>[    ]</w:t>
      </w:r>
    </w:p>
    <w:p w:rsidR="00943EF6" w:rsidRDefault="00C56BE7" w:rsidP="00943EF6">
      <w:pPr>
        <w:spacing w:after="0"/>
      </w:pPr>
      <w:r>
        <w:t>Civil</w:t>
      </w:r>
      <w:r>
        <w:tab/>
      </w:r>
      <w:r>
        <w:tab/>
      </w:r>
      <w:r>
        <w:tab/>
      </w:r>
      <w:r>
        <w:tab/>
      </w:r>
      <w:r>
        <w:tab/>
      </w:r>
      <w:r>
        <w:tab/>
      </w:r>
      <w:r w:rsidR="00943EF6">
        <w:t>[    ]</w:t>
      </w:r>
      <w:r w:rsidR="00A30225">
        <w:tab/>
        <w:t>Chemical</w:t>
      </w:r>
      <w:r w:rsidR="00A30225">
        <w:tab/>
      </w:r>
      <w:r w:rsidR="00A30225">
        <w:tab/>
      </w:r>
      <w:r w:rsidR="00A30225">
        <w:tab/>
      </w:r>
      <w:r w:rsidR="00A30225">
        <w:tab/>
        <w:t>[    ]</w:t>
      </w:r>
    </w:p>
    <w:p w:rsidR="00943EF6" w:rsidRDefault="00C56BE7" w:rsidP="00943EF6">
      <w:pPr>
        <w:spacing w:after="0"/>
      </w:pPr>
      <w:r>
        <w:t>Electrical</w:t>
      </w:r>
      <w:r>
        <w:tab/>
      </w:r>
      <w:r>
        <w:tab/>
      </w:r>
      <w:r>
        <w:tab/>
      </w:r>
      <w:r>
        <w:tab/>
      </w:r>
      <w:r>
        <w:tab/>
      </w:r>
      <w:r w:rsidR="00943EF6">
        <w:t>[    ]</w:t>
      </w:r>
      <w:r w:rsidR="00A30225">
        <w:tab/>
        <w:t>Mechanical</w:t>
      </w:r>
      <w:r w:rsidR="00A30225">
        <w:tab/>
      </w:r>
      <w:r w:rsidR="00A30225">
        <w:tab/>
      </w:r>
      <w:r w:rsidR="00A30225">
        <w:tab/>
      </w:r>
      <w:r w:rsidR="00A30225">
        <w:tab/>
        <w:t>[    ]</w:t>
      </w:r>
    </w:p>
    <w:p w:rsidR="00943EF6" w:rsidRDefault="00C56BE7" w:rsidP="00943EF6">
      <w:pPr>
        <w:spacing w:after="0"/>
      </w:pPr>
      <w:r>
        <w:t>Metallurgical/Materials</w:t>
      </w:r>
      <w:r>
        <w:tab/>
      </w:r>
      <w:r>
        <w:tab/>
      </w:r>
      <w:r>
        <w:tab/>
      </w:r>
      <w:r>
        <w:tab/>
      </w:r>
      <w:r w:rsidR="00943EF6">
        <w:t>[    ]</w:t>
      </w:r>
      <w:r w:rsidR="00A30225">
        <w:tab/>
        <w:t>Other Engineering</w:t>
      </w:r>
      <w:r w:rsidR="00A30225">
        <w:tab/>
      </w:r>
      <w:r w:rsidR="00A30225">
        <w:tab/>
      </w:r>
      <w:r w:rsidR="00A30225">
        <w:tab/>
        <w:t>[    ]</w:t>
      </w:r>
    </w:p>
    <w:p w:rsidR="00943EF6" w:rsidRDefault="00C56BE7" w:rsidP="00A30225">
      <w:pPr>
        <w:spacing w:after="0"/>
      </w:pPr>
      <w:r>
        <w:tab/>
      </w:r>
      <w:r>
        <w:tab/>
      </w:r>
      <w:r>
        <w:tab/>
      </w:r>
    </w:p>
    <w:p w:rsidR="00943EF6" w:rsidRPr="001A0C70" w:rsidRDefault="00943EF6" w:rsidP="001A0C70">
      <w:pPr>
        <w:pStyle w:val="ListParagraph"/>
        <w:numPr>
          <w:ilvl w:val="0"/>
          <w:numId w:val="4"/>
        </w:numPr>
        <w:rPr>
          <w:b/>
        </w:rPr>
      </w:pPr>
      <w:r w:rsidRPr="001A0C70">
        <w:rPr>
          <w:b/>
        </w:rPr>
        <w:t>Physical Sciences</w:t>
      </w:r>
    </w:p>
    <w:p w:rsidR="00943EF6" w:rsidRDefault="00943EF6" w:rsidP="00943EF6">
      <w:pPr>
        <w:spacing w:after="0"/>
      </w:pPr>
      <w:r w:rsidRPr="00943EF6">
        <w:t>Astronomy</w:t>
      </w:r>
      <w:r w:rsidR="00C56BE7">
        <w:tab/>
      </w:r>
      <w:r w:rsidR="00C56BE7">
        <w:tab/>
      </w:r>
      <w:r w:rsidR="00C56BE7">
        <w:tab/>
      </w:r>
      <w:r w:rsidR="00C56BE7">
        <w:tab/>
      </w:r>
      <w:r w:rsidR="00C56BE7">
        <w:tab/>
      </w:r>
      <w:r>
        <w:t>[    ]</w:t>
      </w:r>
      <w:r w:rsidR="00A30225">
        <w:tab/>
        <w:t>Physics</w:t>
      </w:r>
      <w:r w:rsidR="00A30225">
        <w:tab/>
      </w:r>
      <w:r w:rsidR="00A30225">
        <w:tab/>
      </w:r>
      <w:r w:rsidR="00A30225">
        <w:tab/>
      </w:r>
      <w:r w:rsidR="00A30225">
        <w:tab/>
      </w:r>
      <w:r w:rsidR="00A30225">
        <w:tab/>
        <w:t>[    ]</w:t>
      </w:r>
    </w:p>
    <w:p w:rsidR="00943EF6" w:rsidRDefault="00C56BE7" w:rsidP="00943EF6">
      <w:pPr>
        <w:spacing w:after="0"/>
      </w:pPr>
      <w:r>
        <w:t>Chemistry</w:t>
      </w:r>
      <w:r>
        <w:tab/>
      </w:r>
      <w:r>
        <w:tab/>
      </w:r>
      <w:r>
        <w:tab/>
      </w:r>
      <w:r>
        <w:tab/>
      </w:r>
      <w:r>
        <w:tab/>
      </w:r>
      <w:r w:rsidR="00943EF6">
        <w:t>[    ]</w:t>
      </w:r>
      <w:r w:rsidR="00A30225">
        <w:tab/>
        <w:t>Other Physical Sciences</w:t>
      </w:r>
      <w:r w:rsidR="00A30225">
        <w:tab/>
      </w:r>
      <w:r w:rsidR="00A30225">
        <w:tab/>
      </w:r>
      <w:r w:rsidR="00A30225">
        <w:tab/>
        <w:t>[    ]</w:t>
      </w:r>
    </w:p>
    <w:p w:rsidR="00943EF6" w:rsidRDefault="00943EF6" w:rsidP="00943EF6">
      <w:pPr>
        <w:spacing w:after="0"/>
      </w:pPr>
    </w:p>
    <w:p w:rsidR="00943EF6" w:rsidRPr="00600B80" w:rsidRDefault="00943EF6" w:rsidP="00600B80">
      <w:pPr>
        <w:pStyle w:val="ListParagraph"/>
        <w:numPr>
          <w:ilvl w:val="0"/>
          <w:numId w:val="4"/>
        </w:numPr>
        <w:rPr>
          <w:b/>
        </w:rPr>
      </w:pPr>
      <w:r w:rsidRPr="001A0C70">
        <w:rPr>
          <w:b/>
        </w:rPr>
        <w:t>Environmental Sciences</w:t>
      </w:r>
    </w:p>
    <w:p w:rsidR="00943EF6" w:rsidRDefault="00C56BE7" w:rsidP="00943EF6">
      <w:pPr>
        <w:spacing w:after="0"/>
      </w:pPr>
      <w:r>
        <w:t>Atmospheric Sciences</w:t>
      </w:r>
      <w:r>
        <w:tab/>
      </w:r>
      <w:r>
        <w:tab/>
      </w:r>
      <w:r>
        <w:tab/>
      </w:r>
      <w:r>
        <w:tab/>
      </w:r>
      <w:r w:rsidR="00943EF6">
        <w:t>[    ]</w:t>
      </w:r>
      <w:r w:rsidR="00A30225" w:rsidRPr="00A30225">
        <w:t xml:space="preserve"> </w:t>
      </w:r>
      <w:r w:rsidR="00A30225">
        <w:tab/>
        <w:t>Oceanography</w:t>
      </w:r>
      <w:r w:rsidR="00A30225">
        <w:tab/>
      </w:r>
      <w:r w:rsidR="00A30225">
        <w:tab/>
      </w:r>
      <w:r w:rsidR="00A30225">
        <w:tab/>
      </w:r>
      <w:r w:rsidR="00A30225">
        <w:tab/>
        <w:t>[    ]</w:t>
      </w:r>
    </w:p>
    <w:p w:rsidR="00943EF6" w:rsidRDefault="00C56BE7" w:rsidP="00943EF6">
      <w:pPr>
        <w:spacing w:after="0"/>
      </w:pPr>
      <w:r>
        <w:t>Earth Sciences</w:t>
      </w:r>
      <w:r>
        <w:tab/>
      </w:r>
      <w:r>
        <w:tab/>
      </w:r>
      <w:r>
        <w:tab/>
      </w:r>
      <w:r>
        <w:tab/>
      </w:r>
      <w:r>
        <w:tab/>
      </w:r>
      <w:r w:rsidR="00943EF6">
        <w:t>[    ]</w:t>
      </w:r>
      <w:r w:rsidR="00A30225" w:rsidRPr="00A30225">
        <w:t xml:space="preserve"> </w:t>
      </w:r>
      <w:r w:rsidR="00A30225">
        <w:tab/>
      </w:r>
      <w:proofErr w:type="gramStart"/>
      <w:r w:rsidR="00A30225">
        <w:t>Other</w:t>
      </w:r>
      <w:proofErr w:type="gramEnd"/>
      <w:r w:rsidR="00A30225">
        <w:t xml:space="preserve"> environmental sciences</w:t>
      </w:r>
      <w:r w:rsidR="00A30225">
        <w:tab/>
      </w:r>
      <w:r w:rsidR="00A30225">
        <w:tab/>
        <w:t>[    ]</w:t>
      </w:r>
    </w:p>
    <w:p w:rsidR="001A0C70" w:rsidRDefault="001A0C70" w:rsidP="00943EF6">
      <w:pPr>
        <w:spacing w:after="0"/>
      </w:pPr>
    </w:p>
    <w:p w:rsidR="001A0C70" w:rsidRDefault="001A0C70" w:rsidP="001A0C70">
      <w:pPr>
        <w:pStyle w:val="ListParagraph"/>
        <w:numPr>
          <w:ilvl w:val="0"/>
          <w:numId w:val="4"/>
        </w:numPr>
        <w:spacing w:after="0"/>
      </w:pPr>
      <w:r w:rsidRPr="001A0C70">
        <w:rPr>
          <w:b/>
        </w:rPr>
        <w:t>Mathematical Sciences</w:t>
      </w:r>
      <w:r w:rsidRPr="001A0C70">
        <w:t xml:space="preserve">   </w:t>
      </w:r>
      <w:r w:rsidR="00A30225">
        <w:tab/>
      </w:r>
      <w:r w:rsidR="00A30225">
        <w:tab/>
      </w:r>
      <w:r>
        <w:t>[    ]</w:t>
      </w:r>
    </w:p>
    <w:p w:rsidR="001A0C70" w:rsidRDefault="001A0C70" w:rsidP="00943EF6">
      <w:pPr>
        <w:spacing w:after="0"/>
      </w:pPr>
    </w:p>
    <w:p w:rsidR="001A0C70" w:rsidRDefault="001A0C70" w:rsidP="001A0C70">
      <w:pPr>
        <w:pStyle w:val="ListParagraph"/>
        <w:numPr>
          <w:ilvl w:val="0"/>
          <w:numId w:val="4"/>
        </w:numPr>
        <w:spacing w:after="0"/>
      </w:pPr>
      <w:r w:rsidRPr="001A0C70">
        <w:rPr>
          <w:b/>
        </w:rPr>
        <w:t>Computer Sciences</w:t>
      </w:r>
      <w:r w:rsidRPr="001A0C70">
        <w:t xml:space="preserve">                </w:t>
      </w:r>
      <w:r w:rsidR="00A30225">
        <w:tab/>
      </w:r>
      <w:r w:rsidR="00A30225">
        <w:tab/>
      </w:r>
      <w:r>
        <w:t>[    ]</w:t>
      </w:r>
    </w:p>
    <w:p w:rsidR="001A0C70" w:rsidRDefault="001A0C70" w:rsidP="001A0C70">
      <w:pPr>
        <w:pStyle w:val="ListParagraph"/>
      </w:pPr>
    </w:p>
    <w:p w:rsidR="001A0C70" w:rsidRDefault="001A0C70" w:rsidP="00600B80">
      <w:pPr>
        <w:pStyle w:val="ListParagraph"/>
        <w:numPr>
          <w:ilvl w:val="0"/>
          <w:numId w:val="4"/>
        </w:numPr>
        <w:rPr>
          <w:b/>
        </w:rPr>
      </w:pPr>
      <w:r w:rsidRPr="001A0C70">
        <w:rPr>
          <w:b/>
        </w:rPr>
        <w:t xml:space="preserve">Life Sciences                             </w:t>
      </w:r>
      <w:r>
        <w:rPr>
          <w:b/>
        </w:rPr>
        <w:tab/>
      </w:r>
      <w:r>
        <w:rPr>
          <w:b/>
        </w:rPr>
        <w:tab/>
      </w:r>
    </w:p>
    <w:p w:rsidR="00A30225" w:rsidRDefault="001A0C70" w:rsidP="001A0C70">
      <w:pPr>
        <w:spacing w:after="0"/>
      </w:pPr>
      <w:r w:rsidRPr="001A0C70">
        <w:t>Agriculture</w:t>
      </w:r>
      <w:r w:rsidR="00A30225">
        <w:tab/>
      </w:r>
      <w:r w:rsidR="00A30225">
        <w:tab/>
      </w:r>
      <w:r w:rsidR="00A30225">
        <w:tab/>
      </w:r>
      <w:r w:rsidR="00A30225">
        <w:tab/>
      </w:r>
      <w:r w:rsidR="00A30225">
        <w:tab/>
      </w:r>
      <w:r>
        <w:t>[    ]</w:t>
      </w:r>
      <w:r w:rsidR="00A30225">
        <w:tab/>
        <w:t>Medical Sciences</w:t>
      </w:r>
      <w:r w:rsidR="00A30225">
        <w:tab/>
      </w:r>
      <w:r w:rsidR="00A30225">
        <w:tab/>
      </w:r>
      <w:r w:rsidR="00A30225">
        <w:tab/>
        <w:t>[    ]</w:t>
      </w:r>
    </w:p>
    <w:p w:rsidR="001A0C70" w:rsidRDefault="00A30225" w:rsidP="001A0C70">
      <w:pPr>
        <w:spacing w:after="0"/>
      </w:pPr>
      <w:r>
        <w:t>Biological Sciences</w:t>
      </w:r>
      <w:r>
        <w:tab/>
      </w:r>
      <w:r>
        <w:tab/>
      </w:r>
      <w:r>
        <w:tab/>
      </w:r>
      <w:r>
        <w:tab/>
      </w:r>
      <w:r w:rsidR="001A0C70">
        <w:t>[    ]</w:t>
      </w:r>
      <w:r>
        <w:tab/>
        <w:t>Other Life Sciences</w:t>
      </w:r>
      <w:r>
        <w:tab/>
      </w:r>
      <w:r>
        <w:tab/>
      </w:r>
      <w:r>
        <w:tab/>
        <w:t>[    ]</w:t>
      </w:r>
    </w:p>
    <w:p w:rsidR="001A0C70" w:rsidRDefault="001A0C70" w:rsidP="001A0C70">
      <w:pPr>
        <w:spacing w:after="0"/>
      </w:pPr>
    </w:p>
    <w:p w:rsidR="001A0C70" w:rsidRDefault="00A30225" w:rsidP="001A0C70">
      <w:pPr>
        <w:pStyle w:val="ListParagraph"/>
        <w:numPr>
          <w:ilvl w:val="0"/>
          <w:numId w:val="4"/>
        </w:numPr>
        <w:spacing w:after="0"/>
      </w:pPr>
      <w:r w:rsidRPr="009308EB">
        <w:rPr>
          <w:b/>
        </w:rPr>
        <w:t>Psychology</w:t>
      </w:r>
      <w:r>
        <w:tab/>
      </w:r>
      <w:r>
        <w:tab/>
      </w:r>
      <w:r>
        <w:tab/>
      </w:r>
      <w:r>
        <w:tab/>
      </w:r>
      <w:r w:rsidR="001A0C70">
        <w:t>[    ]</w:t>
      </w:r>
    </w:p>
    <w:p w:rsidR="001A0C70" w:rsidRDefault="001A0C70" w:rsidP="001A0C70">
      <w:pPr>
        <w:spacing w:after="0"/>
      </w:pPr>
    </w:p>
    <w:p w:rsidR="001A0C70" w:rsidRPr="00600B80" w:rsidRDefault="001A0C70" w:rsidP="00600B80">
      <w:pPr>
        <w:pStyle w:val="ListParagraph"/>
        <w:numPr>
          <w:ilvl w:val="0"/>
          <w:numId w:val="4"/>
        </w:numPr>
        <w:rPr>
          <w:b/>
        </w:rPr>
      </w:pPr>
      <w:r w:rsidRPr="00600B80">
        <w:rPr>
          <w:b/>
        </w:rPr>
        <w:t>Social Sciences</w:t>
      </w:r>
      <w:r w:rsidRPr="00600B80">
        <w:rPr>
          <w:b/>
        </w:rPr>
        <w:tab/>
      </w:r>
      <w:r w:rsidRPr="00600B80">
        <w:rPr>
          <w:b/>
        </w:rPr>
        <w:tab/>
      </w:r>
      <w:r w:rsidRPr="00600B80">
        <w:rPr>
          <w:b/>
        </w:rPr>
        <w:tab/>
      </w:r>
      <w:r w:rsidRPr="00600B80">
        <w:rPr>
          <w:b/>
        </w:rPr>
        <w:tab/>
      </w:r>
      <w:r w:rsidRPr="00600B80">
        <w:rPr>
          <w:b/>
        </w:rPr>
        <w:tab/>
      </w:r>
    </w:p>
    <w:p w:rsidR="001A0C70" w:rsidRDefault="00A30225" w:rsidP="00600B80">
      <w:pPr>
        <w:spacing w:after="0"/>
      </w:pPr>
      <w:r>
        <w:t>Economics</w:t>
      </w:r>
      <w:r>
        <w:tab/>
      </w:r>
      <w:r>
        <w:tab/>
      </w:r>
      <w:r>
        <w:tab/>
      </w:r>
      <w:r>
        <w:tab/>
      </w:r>
      <w:r>
        <w:tab/>
      </w:r>
      <w:r w:rsidR="001A0C70">
        <w:t>[    ]</w:t>
      </w:r>
      <w:r>
        <w:tab/>
        <w:t>Sociology</w:t>
      </w:r>
      <w:r>
        <w:tab/>
      </w:r>
      <w:r>
        <w:tab/>
      </w:r>
      <w:r>
        <w:tab/>
      </w:r>
      <w:r>
        <w:tab/>
        <w:t>[    ]</w:t>
      </w:r>
    </w:p>
    <w:p w:rsidR="001A0C70" w:rsidRDefault="00A30225" w:rsidP="00600B80">
      <w:pPr>
        <w:spacing w:after="0"/>
      </w:pPr>
      <w:r>
        <w:t>Political Science</w:t>
      </w:r>
      <w:r>
        <w:tab/>
      </w:r>
      <w:r>
        <w:tab/>
      </w:r>
      <w:r>
        <w:tab/>
      </w:r>
      <w:r>
        <w:tab/>
      </w:r>
      <w:r w:rsidR="001A0C70">
        <w:t>[    ]</w:t>
      </w:r>
      <w:r>
        <w:tab/>
        <w:t>Other Social Science</w:t>
      </w:r>
      <w:r>
        <w:tab/>
      </w:r>
      <w:r>
        <w:tab/>
      </w:r>
      <w:r>
        <w:tab/>
        <w:t>[    ]</w:t>
      </w:r>
    </w:p>
    <w:p w:rsidR="001A0C70" w:rsidRDefault="001A0C70" w:rsidP="001A0C70">
      <w:pPr>
        <w:spacing w:after="0"/>
      </w:pPr>
    </w:p>
    <w:p w:rsidR="002C13DC" w:rsidRDefault="00A30225" w:rsidP="002C13DC">
      <w:pPr>
        <w:pStyle w:val="ListParagraph"/>
        <w:numPr>
          <w:ilvl w:val="0"/>
          <w:numId w:val="4"/>
        </w:numPr>
        <w:spacing w:after="0"/>
      </w:pPr>
      <w:r w:rsidRPr="009308EB">
        <w:rPr>
          <w:b/>
        </w:rPr>
        <w:t>Other Sciences</w:t>
      </w:r>
      <w:r w:rsidRPr="009308EB">
        <w:rPr>
          <w:b/>
        </w:rPr>
        <w:tab/>
      </w:r>
      <w:r>
        <w:tab/>
      </w:r>
      <w:r>
        <w:tab/>
      </w:r>
      <w:r>
        <w:tab/>
      </w:r>
      <w:r w:rsidR="001A0C70">
        <w:t>[    ]</w:t>
      </w:r>
    </w:p>
    <w:p w:rsidR="00600B80" w:rsidRDefault="00600B80" w:rsidP="002C13DC">
      <w:pPr>
        <w:spacing w:after="0"/>
        <w:rPr>
          <w:b/>
          <w:highlight w:val="yellow"/>
          <w:u w:val="single"/>
        </w:rPr>
      </w:pPr>
    </w:p>
    <w:p w:rsidR="002C13DC" w:rsidRDefault="002C13DC" w:rsidP="002C13DC">
      <w:pPr>
        <w:spacing w:after="0"/>
        <w:rPr>
          <w:b/>
          <w:u w:val="single"/>
        </w:rPr>
      </w:pPr>
      <w:r w:rsidRPr="00A30225">
        <w:rPr>
          <w:b/>
          <w:highlight w:val="yellow"/>
          <w:u w:val="single"/>
        </w:rPr>
        <w:t>Part 3</w:t>
      </w:r>
    </w:p>
    <w:p w:rsidR="002C13DC" w:rsidRDefault="002C13DC" w:rsidP="002C13DC">
      <w:pPr>
        <w:spacing w:after="0"/>
        <w:rPr>
          <w:b/>
        </w:rPr>
      </w:pPr>
      <w:r w:rsidRPr="002C13DC">
        <w:rPr>
          <w:b/>
        </w:rPr>
        <w:t>Number of postdocs (headcount)</w:t>
      </w:r>
      <w:r w:rsidR="00C56BE7">
        <w:rPr>
          <w:b/>
        </w:rPr>
        <w:t>*</w:t>
      </w:r>
      <w:r w:rsidRPr="002C13DC">
        <w:rPr>
          <w:b/>
        </w:rPr>
        <w:t xml:space="preserve"> </w:t>
      </w:r>
      <w:r>
        <w:rPr>
          <w:b/>
        </w:rPr>
        <w:tab/>
      </w:r>
      <w:r>
        <w:rPr>
          <w:b/>
        </w:rPr>
        <w:tab/>
      </w:r>
      <w:r>
        <w:rPr>
          <w:b/>
        </w:rPr>
        <w:tab/>
        <w:t>____________________</w:t>
      </w:r>
    </w:p>
    <w:p w:rsidR="002C13DC" w:rsidRDefault="002C13DC" w:rsidP="002C13DC">
      <w:pPr>
        <w:spacing w:after="0"/>
        <w:rPr>
          <w:b/>
        </w:rPr>
      </w:pPr>
    </w:p>
    <w:p w:rsidR="00F315B2" w:rsidRDefault="00F315B2" w:rsidP="002C13DC">
      <w:pPr>
        <w:spacing w:after="0"/>
        <w:rPr>
          <w:b/>
        </w:rPr>
      </w:pPr>
      <w:bookmarkStart w:id="0" w:name="_GoBack"/>
      <w:bookmarkEnd w:id="0"/>
    </w:p>
    <w:p w:rsidR="002C13DC" w:rsidRDefault="00F315B2" w:rsidP="002C13DC">
      <w:pPr>
        <w:spacing w:after="0"/>
        <w:rPr>
          <w:b/>
        </w:rPr>
      </w:pPr>
      <w:r>
        <w:rPr>
          <w:b/>
        </w:rPr>
        <w:t>Completed By: _________________________ Date: ______________</w:t>
      </w:r>
    </w:p>
    <w:p w:rsidR="00600B80" w:rsidRPr="002C13DC" w:rsidRDefault="00600B80" w:rsidP="002C13DC">
      <w:pPr>
        <w:spacing w:after="0"/>
        <w:rPr>
          <w:b/>
        </w:rPr>
      </w:pPr>
    </w:p>
    <w:p w:rsidR="002C5195" w:rsidRPr="00600B80" w:rsidRDefault="00C56BE7" w:rsidP="00943EF6">
      <w:pPr>
        <w:spacing w:after="0"/>
        <w:rPr>
          <w:b/>
          <w:u w:val="single"/>
        </w:rPr>
      </w:pPr>
      <w:r w:rsidRPr="008606F9">
        <w:rPr>
          <w:b/>
          <w:highlight w:val="yellow"/>
          <w:u w:val="single"/>
        </w:rPr>
        <w:t xml:space="preserve">NSF </w:t>
      </w:r>
      <w:r w:rsidR="002C5195" w:rsidRPr="008606F9">
        <w:rPr>
          <w:b/>
          <w:highlight w:val="yellow"/>
          <w:u w:val="single"/>
        </w:rPr>
        <w:t>Definitions</w:t>
      </w:r>
      <w:r w:rsidR="008606F9" w:rsidRPr="008606F9">
        <w:rPr>
          <w:b/>
          <w:highlight w:val="yellow"/>
          <w:u w:val="single"/>
        </w:rPr>
        <w:t>*</w:t>
      </w:r>
    </w:p>
    <w:p w:rsidR="002C5195" w:rsidRDefault="002C5195" w:rsidP="00943EF6">
      <w:pPr>
        <w:spacing w:after="0"/>
        <w:rPr>
          <w:u w:val="single"/>
        </w:rPr>
      </w:pPr>
    </w:p>
    <w:p w:rsidR="002C5195" w:rsidRDefault="002C5195" w:rsidP="00943EF6">
      <w:pPr>
        <w:spacing w:after="0"/>
      </w:pPr>
      <w:r>
        <w:t>Basic Research</w:t>
      </w:r>
    </w:p>
    <w:p w:rsidR="002C5195" w:rsidRPr="002C5195" w:rsidRDefault="002C5195" w:rsidP="002C5195">
      <w:pPr>
        <w:spacing w:after="0"/>
        <w:ind w:left="705"/>
      </w:pPr>
      <w:r>
        <w:t>Research undertaken primarily to acquire new knowledge without any particular application or use in mind</w:t>
      </w:r>
      <w:r w:rsidR="00600B80">
        <w:t>.</w:t>
      </w:r>
    </w:p>
    <w:p w:rsidR="001A0C70" w:rsidRDefault="001A0C70" w:rsidP="00943EF6">
      <w:pPr>
        <w:spacing w:after="0"/>
        <w:rPr>
          <w:u w:val="single"/>
        </w:rPr>
      </w:pPr>
    </w:p>
    <w:p w:rsidR="002C5195" w:rsidRPr="002C5195" w:rsidRDefault="002C5195" w:rsidP="00943EF6">
      <w:pPr>
        <w:spacing w:after="0"/>
      </w:pPr>
      <w:r w:rsidRPr="002C5195">
        <w:t>Applied Research</w:t>
      </w:r>
    </w:p>
    <w:p w:rsidR="002C5195" w:rsidRDefault="002C5195" w:rsidP="002C5195">
      <w:pPr>
        <w:spacing w:after="0"/>
        <w:ind w:left="705"/>
      </w:pPr>
      <w:r>
        <w:t>Research conducted to gain the knowledge or understanding to meet a specific, recognized need.</w:t>
      </w:r>
    </w:p>
    <w:p w:rsidR="002C5195" w:rsidRDefault="002C5195" w:rsidP="002C5195">
      <w:pPr>
        <w:spacing w:after="0"/>
      </w:pPr>
    </w:p>
    <w:p w:rsidR="002C5195" w:rsidRDefault="002C5195" w:rsidP="002C5195">
      <w:pPr>
        <w:spacing w:after="0"/>
      </w:pPr>
      <w:r>
        <w:t>Development</w:t>
      </w:r>
    </w:p>
    <w:p w:rsidR="002C5195" w:rsidRDefault="002C5195" w:rsidP="002C5195">
      <w:pPr>
        <w:spacing w:after="0"/>
        <w:ind w:left="705"/>
      </w:pPr>
      <w:r>
        <w:t>The systematic use of the knowledge or understanding gained from research directed toward the production of useful materials, devices, systems, or methods, including the design and development of prototypes and processes.</w:t>
      </w:r>
    </w:p>
    <w:p w:rsidR="002C5195" w:rsidRDefault="002C5195" w:rsidP="002C5195">
      <w:pPr>
        <w:spacing w:after="0"/>
      </w:pPr>
    </w:p>
    <w:p w:rsidR="002C5195" w:rsidRDefault="00C56BE7" w:rsidP="002C5195">
      <w:pPr>
        <w:spacing w:after="0"/>
      </w:pPr>
      <w:proofErr w:type="spellStart"/>
      <w:r>
        <w:t>PostDocs</w:t>
      </w:r>
      <w:proofErr w:type="spellEnd"/>
    </w:p>
    <w:p w:rsidR="00C56BE7" w:rsidRDefault="00C56BE7" w:rsidP="002C5195">
      <w:pPr>
        <w:spacing w:after="0"/>
      </w:pPr>
      <w:r>
        <w:tab/>
        <w:t>NSF defines postdocs as meeting both the following qualifications:</w:t>
      </w:r>
    </w:p>
    <w:p w:rsidR="00C56BE7" w:rsidRDefault="00C56BE7" w:rsidP="00C56BE7">
      <w:pPr>
        <w:pStyle w:val="ListParagraph"/>
        <w:numPr>
          <w:ilvl w:val="0"/>
          <w:numId w:val="5"/>
        </w:numPr>
        <w:spacing w:after="0"/>
      </w:pPr>
      <w:r>
        <w:t>Holds a recent doctoral degree, generally awarded within the last 5 years.</w:t>
      </w:r>
    </w:p>
    <w:p w:rsidR="00C56BE7" w:rsidRDefault="00C56BE7" w:rsidP="00C56BE7">
      <w:pPr>
        <w:pStyle w:val="ListParagraph"/>
        <w:numPr>
          <w:ilvl w:val="0"/>
          <w:numId w:val="5"/>
        </w:numPr>
        <w:spacing w:after="0"/>
      </w:pPr>
      <w:r>
        <w:t>Has a limited-term appointment, generally no more than 5-7 years.</w:t>
      </w:r>
    </w:p>
    <w:p w:rsidR="002C5195" w:rsidRDefault="002C5195" w:rsidP="002C5195">
      <w:pPr>
        <w:spacing w:after="0"/>
      </w:pPr>
    </w:p>
    <w:p w:rsidR="002C5195" w:rsidRDefault="002C5195" w:rsidP="002C5195">
      <w:pPr>
        <w:spacing w:after="0"/>
        <w:ind w:left="705"/>
      </w:pPr>
    </w:p>
    <w:p w:rsidR="002C5195" w:rsidRPr="002C5195" w:rsidRDefault="002C5195" w:rsidP="00943EF6">
      <w:pPr>
        <w:spacing w:after="0"/>
      </w:pPr>
    </w:p>
    <w:p w:rsidR="002C5195" w:rsidRPr="001A0C70" w:rsidRDefault="002C5195" w:rsidP="00943EF6">
      <w:pPr>
        <w:spacing w:after="0"/>
        <w:rPr>
          <w:u w:val="single"/>
        </w:rPr>
      </w:pPr>
    </w:p>
    <w:p w:rsidR="00943EF6" w:rsidRDefault="00943EF6" w:rsidP="00943EF6">
      <w:pPr>
        <w:spacing w:after="0"/>
      </w:pPr>
    </w:p>
    <w:p w:rsidR="00943EF6" w:rsidRPr="00943EF6" w:rsidRDefault="00943EF6" w:rsidP="00943EF6"/>
    <w:p w:rsidR="00943EF6" w:rsidRPr="00943EF6" w:rsidRDefault="00943EF6" w:rsidP="00943EF6"/>
    <w:sectPr w:rsidR="00943EF6" w:rsidRPr="00943EF6">
      <w:headerReference w:type="default"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3606" w:rsidRDefault="00AD3606" w:rsidP="001E5907">
      <w:pPr>
        <w:spacing w:after="0" w:line="240" w:lineRule="auto"/>
      </w:pPr>
      <w:r>
        <w:separator/>
      </w:r>
    </w:p>
  </w:endnote>
  <w:endnote w:type="continuationSeparator" w:id="0">
    <w:p w:rsidR="00AD3606" w:rsidRDefault="00AD3606" w:rsidP="001E59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5907" w:rsidRDefault="001E5907">
    <w:pPr>
      <w:pStyle w:val="Footer"/>
    </w:pPr>
    <w:r>
      <w:t xml:space="preserve">UOG Station, </w:t>
    </w:r>
    <w:proofErr w:type="spellStart"/>
    <w:r>
      <w:t>Mangilao</w:t>
    </w:r>
    <w:proofErr w:type="spellEnd"/>
    <w:r>
      <w:t>, Guam 96923     Telephone: (671) 735-</w:t>
    </w:r>
    <w:r w:rsidR="007329E1">
      <w:t>0249    e-mail:gtravis@triton</w:t>
    </w:r>
    <w:r>
      <w:t>.uog.edu</w:t>
    </w:r>
  </w:p>
  <w:p w:rsidR="001E5907" w:rsidRDefault="001E59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3606" w:rsidRDefault="00AD3606" w:rsidP="001E5907">
      <w:pPr>
        <w:spacing w:after="0" w:line="240" w:lineRule="auto"/>
      </w:pPr>
      <w:r>
        <w:separator/>
      </w:r>
    </w:p>
  </w:footnote>
  <w:footnote w:type="continuationSeparator" w:id="0">
    <w:p w:rsidR="00AD3606" w:rsidRDefault="00AD3606" w:rsidP="001E59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5907" w:rsidRDefault="001E5907">
    <w:pPr>
      <w:pStyle w:val="Header"/>
    </w:pPr>
    <w:r>
      <w:rPr>
        <w:noProof/>
      </w:rPr>
      <w:tab/>
    </w:r>
    <w:r>
      <w:rPr>
        <w:noProof/>
        <w:lang w:eastAsia="en-US"/>
      </w:rPr>
      <w:drawing>
        <wp:inline distT="0" distB="0" distL="0" distR="0" wp14:anchorId="6578AE41" wp14:editId="61C1CF06">
          <wp:extent cx="2598857"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786770" cy="674105"/>
                  </a:xfrm>
                  <a:prstGeom prst="rect">
                    <a:avLst/>
                  </a:prstGeom>
                  <a:noFill/>
                </pic:spPr>
              </pic:pic>
            </a:graphicData>
          </a:graphic>
        </wp:inline>
      </w:drawing>
    </w:r>
  </w:p>
  <w:p w:rsidR="001E5907" w:rsidRDefault="001E590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4C6D22"/>
    <w:multiLevelType w:val="hybridMultilevel"/>
    <w:tmpl w:val="6500439C"/>
    <w:lvl w:ilvl="0" w:tplc="7CC06C7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6E4039"/>
    <w:multiLevelType w:val="hybridMultilevel"/>
    <w:tmpl w:val="2BC69A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A40CA6"/>
    <w:multiLevelType w:val="hybridMultilevel"/>
    <w:tmpl w:val="011494CC"/>
    <w:lvl w:ilvl="0" w:tplc="5B3475CE">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3" w15:restartNumberingAfterBreak="0">
    <w:nsid w:val="640F6472"/>
    <w:multiLevelType w:val="hybridMultilevel"/>
    <w:tmpl w:val="84425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1B755D"/>
    <w:multiLevelType w:val="hybridMultilevel"/>
    <w:tmpl w:val="2D382B1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907"/>
    <w:rsid w:val="000210FC"/>
    <w:rsid w:val="00047AF6"/>
    <w:rsid w:val="00050C29"/>
    <w:rsid w:val="00054AC7"/>
    <w:rsid w:val="00064A13"/>
    <w:rsid w:val="001A0C70"/>
    <w:rsid w:val="001B09FD"/>
    <w:rsid w:val="001E5907"/>
    <w:rsid w:val="002B61BB"/>
    <w:rsid w:val="002C13DC"/>
    <w:rsid w:val="002C5195"/>
    <w:rsid w:val="003578AA"/>
    <w:rsid w:val="003C024A"/>
    <w:rsid w:val="00411DF2"/>
    <w:rsid w:val="00435FB2"/>
    <w:rsid w:val="004D37F6"/>
    <w:rsid w:val="005731B4"/>
    <w:rsid w:val="00600B80"/>
    <w:rsid w:val="00693AFF"/>
    <w:rsid w:val="006B1533"/>
    <w:rsid w:val="007329E1"/>
    <w:rsid w:val="007372B5"/>
    <w:rsid w:val="0074016B"/>
    <w:rsid w:val="007728D0"/>
    <w:rsid w:val="007C16F7"/>
    <w:rsid w:val="00813A4A"/>
    <w:rsid w:val="008606F9"/>
    <w:rsid w:val="0086254E"/>
    <w:rsid w:val="008C1164"/>
    <w:rsid w:val="008C1F29"/>
    <w:rsid w:val="00921626"/>
    <w:rsid w:val="009308EB"/>
    <w:rsid w:val="00943EF6"/>
    <w:rsid w:val="00A16D60"/>
    <w:rsid w:val="00A30225"/>
    <w:rsid w:val="00A567E4"/>
    <w:rsid w:val="00AD3606"/>
    <w:rsid w:val="00B21383"/>
    <w:rsid w:val="00B44017"/>
    <w:rsid w:val="00C27981"/>
    <w:rsid w:val="00C54857"/>
    <w:rsid w:val="00C56BE7"/>
    <w:rsid w:val="00D10F5C"/>
    <w:rsid w:val="00E8167A"/>
    <w:rsid w:val="00F315B2"/>
    <w:rsid w:val="00F707E3"/>
    <w:rsid w:val="00F76064"/>
    <w:rsid w:val="00F96906"/>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440C6E4-83CF-4F91-932A-48C7EE997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color w:val="90C226" w:themeColor="accent1"/>
      <w:sz w:val="32"/>
      <w:szCs w:val="32"/>
    </w:rPr>
  </w:style>
  <w:style w:type="paragraph" w:styleId="Heading2">
    <w:name w:val="heading 2"/>
    <w:basedOn w:val="Normal"/>
    <w:next w:val="Normal"/>
    <w:link w:val="Heading2Char"/>
    <w:uiPriority w:val="9"/>
    <w:semiHidden/>
    <w:unhideWhenUsed/>
    <w:qFormat/>
    <w:pPr>
      <w:keepNext/>
      <w:keepLines/>
      <w:spacing w:before="160" w:after="0" w:line="240" w:lineRule="auto"/>
      <w:outlineLvl w:val="1"/>
    </w:pPr>
    <w:rPr>
      <w:rFonts w:asciiTheme="majorHAnsi" w:eastAsiaTheme="majorEastAsia" w:hAnsiTheme="majorHAnsi" w:cstheme="majorBidi"/>
      <w:color w:val="90C226" w:themeColor="accent1"/>
      <w:sz w:val="28"/>
      <w:szCs w:val="28"/>
    </w:rPr>
  </w:style>
  <w:style w:type="paragraph" w:styleId="Heading3">
    <w:name w:val="heading 3"/>
    <w:basedOn w:val="Normal"/>
    <w:next w:val="Normal"/>
    <w:link w:val="Heading3Char"/>
    <w:uiPriority w:val="9"/>
    <w:semiHidden/>
    <w:unhideWhenUsed/>
    <w:qFormat/>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TitleChar">
    <w:name w:val="Title Char"/>
    <w:basedOn w:val="DefaultParagraphFont"/>
    <w:link w:val="Title"/>
    <w:uiPriority w:val="10"/>
    <w:rPr>
      <w:rFonts w:asciiTheme="majorHAnsi" w:eastAsiaTheme="majorEastAsia" w:hAnsiTheme="majorHAnsi" w:cstheme="majorBidi"/>
      <w:color w:val="90C226" w:themeColor="accent1"/>
      <w:spacing w:val="-7"/>
      <w:sz w:val="64"/>
      <w:szCs w:val="64"/>
    </w:rPr>
  </w:style>
  <w:style w:type="paragraph" w:styleId="Subtitle">
    <w:name w:val="Subtitle"/>
    <w:basedOn w:val="Normal"/>
    <w:next w:val="Normal"/>
    <w:link w:val="SubtitleChar"/>
    <w:uiPriority w:val="11"/>
    <w:qFormat/>
    <w:pPr>
      <w:numPr>
        <w:ilvl w:val="1"/>
      </w:numPr>
      <w:spacing w:after="240" w:line="240" w:lineRule="auto"/>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90C226" w:themeColor="accent1"/>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90C226" w:themeColor="accen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40" w:after="240" w:line="252" w:lineRule="auto"/>
      <w:ind w:left="864" w:right="864"/>
      <w:jc w:val="center"/>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spacing w:before="100" w:beforeAutospacing="1" w:after="240"/>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90C226" w:themeColor="accent1"/>
      <w:sz w:val="28"/>
      <w:szCs w:val="28"/>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bCs/>
      <w:smallCaps/>
    </w:rPr>
  </w:style>
  <w:style w:type="paragraph" w:styleId="Caption">
    <w:name w:val="caption"/>
    <w:basedOn w:val="Normal"/>
    <w:next w:val="Normal"/>
    <w:uiPriority w:val="35"/>
    <w:semiHidden/>
    <w:unhideWhenUsed/>
    <w:qFormat/>
    <w:pPr>
      <w:spacing w:line="240" w:lineRule="auto"/>
    </w:pPr>
    <w:rPr>
      <w:b/>
      <w:bCs/>
      <w:color w:val="404040" w:themeColor="text1" w:themeTint="BF"/>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1E59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5907"/>
  </w:style>
  <w:style w:type="paragraph" w:styleId="Footer">
    <w:name w:val="footer"/>
    <w:basedOn w:val="Normal"/>
    <w:link w:val="FooterChar"/>
    <w:uiPriority w:val="99"/>
    <w:unhideWhenUsed/>
    <w:rsid w:val="001E5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5907"/>
  </w:style>
  <w:style w:type="paragraph" w:styleId="BalloonText">
    <w:name w:val="Balloon Text"/>
    <w:basedOn w:val="Normal"/>
    <w:link w:val="BalloonTextChar"/>
    <w:uiPriority w:val="99"/>
    <w:semiHidden/>
    <w:unhideWhenUsed/>
    <w:rsid w:val="00B440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40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og\AppData\Roaming\Microsoft\Templates\Facet%20design%20(blank).dotx"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06CB4F-E30C-4771-94AE-F7169303B6DE}">
  <ds:schemaRefs>
    <ds:schemaRef ds:uri="http://schemas.microsoft.com/sharepoint/v3/contenttype/forms"/>
  </ds:schemaRefs>
</ds:datastoreItem>
</file>

<file path=customXml/itemProps2.xml><?xml version="1.0" encoding="utf-8"?>
<ds:datastoreItem xmlns:ds="http://schemas.openxmlformats.org/officeDocument/2006/customXml" ds:itemID="{B3A11B05-08BC-4CD1-8F91-2B1648F9B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Facet design (blank)</Template>
  <TotalTime>7</TotalTime>
  <Pages>2</Pages>
  <Words>293</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gtravis</dc:creator>
  <cp:keywords/>
  <cp:lastModifiedBy>gtravis</cp:lastModifiedBy>
  <cp:revision>5</cp:revision>
  <cp:lastPrinted>2015-12-07T02:41:00Z</cp:lastPrinted>
  <dcterms:created xsi:type="dcterms:W3CDTF">2015-12-07T02:24:00Z</dcterms:created>
  <dcterms:modified xsi:type="dcterms:W3CDTF">2015-12-07T02:48:00Z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